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26" w:rsidRPr="00950AA6" w:rsidRDefault="00DA2F26" w:rsidP="00B9206B">
      <w:pPr>
        <w:jc w:val="center"/>
        <w:rPr>
          <w:b/>
          <w:szCs w:val="21"/>
        </w:rPr>
      </w:pPr>
      <w:r w:rsidRPr="00950AA6">
        <w:rPr>
          <w:b/>
          <w:szCs w:val="21"/>
        </w:rPr>
        <w:t>Supplement 2. Sample size of included articles</w:t>
      </w:r>
    </w:p>
    <w:p w:rsidR="00DA2F26" w:rsidRDefault="00DA2F26" w:rsidP="00856842"/>
    <w:tbl>
      <w:tblPr>
        <w:tblW w:w="0" w:type="auto"/>
        <w:tblBorders>
          <w:top w:val="single" w:sz="4" w:space="0" w:color="000000"/>
          <w:bottom w:val="single" w:sz="4" w:space="0" w:color="000000"/>
        </w:tblBorders>
        <w:tblLook w:val="00A0"/>
      </w:tblPr>
      <w:tblGrid>
        <w:gridCol w:w="2840"/>
        <w:gridCol w:w="2841"/>
        <w:gridCol w:w="2841"/>
      </w:tblGrid>
      <w:tr w:rsidR="00DA2F26" w:rsidRPr="00950AA6" w:rsidTr="00724788">
        <w:tc>
          <w:tcPr>
            <w:tcW w:w="2840" w:type="dxa"/>
            <w:tcBorders>
              <w:top w:val="single" w:sz="4" w:space="0" w:color="000000"/>
              <w:bottom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b/>
                <w:szCs w:val="21"/>
              </w:rPr>
            </w:pPr>
            <w:r w:rsidRPr="00950AA6">
              <w:rPr>
                <w:b/>
                <w:szCs w:val="21"/>
              </w:rPr>
              <w:t>Sample</w:t>
            </w:r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</w:tcBorders>
          </w:tcPr>
          <w:p w:rsidR="00DA2F26" w:rsidRPr="00950AA6" w:rsidRDefault="00DA2F26" w:rsidP="00AB3CC5">
            <w:pPr>
              <w:jc w:val="center"/>
              <w:rPr>
                <w:b/>
                <w:szCs w:val="21"/>
              </w:rPr>
            </w:pPr>
            <w:r w:rsidRPr="00950AA6">
              <w:rPr>
                <w:b/>
                <w:szCs w:val="21"/>
              </w:rPr>
              <w:t>No. of articles</w:t>
            </w:r>
          </w:p>
        </w:tc>
        <w:tc>
          <w:tcPr>
            <w:tcW w:w="2841" w:type="dxa"/>
            <w:tcBorders>
              <w:top w:val="single" w:sz="4" w:space="0" w:color="000000"/>
              <w:bottom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b/>
                <w:szCs w:val="21"/>
              </w:rPr>
            </w:pPr>
            <w:r w:rsidRPr="00950AA6">
              <w:rPr>
                <w:b/>
                <w:szCs w:val="21"/>
              </w:rPr>
              <w:t>Proportion (%)</w:t>
            </w:r>
          </w:p>
        </w:tc>
      </w:tr>
      <w:tr w:rsidR="00DA2F26" w:rsidRPr="00950AA6" w:rsidTr="00724788">
        <w:tc>
          <w:tcPr>
            <w:tcW w:w="2840" w:type="dxa"/>
            <w:tcBorders>
              <w:top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1-10</w:t>
            </w:r>
          </w:p>
        </w:tc>
        <w:tc>
          <w:tcPr>
            <w:tcW w:w="2841" w:type="dxa"/>
            <w:tcBorders>
              <w:top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</w:t>
            </w:r>
          </w:p>
        </w:tc>
        <w:tc>
          <w:tcPr>
            <w:tcW w:w="2841" w:type="dxa"/>
            <w:tcBorders>
              <w:top w:val="single" w:sz="4" w:space="0" w:color="000000"/>
            </w:tcBorders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1.0</w:t>
            </w:r>
          </w:p>
        </w:tc>
      </w:tr>
      <w:tr w:rsidR="00DA2F26" w:rsidRPr="00950AA6" w:rsidTr="00724788">
        <w:tc>
          <w:tcPr>
            <w:tcW w:w="2840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11-20</w:t>
            </w:r>
          </w:p>
        </w:tc>
        <w:tc>
          <w:tcPr>
            <w:tcW w:w="2841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4</w:t>
            </w:r>
          </w:p>
        </w:tc>
        <w:tc>
          <w:tcPr>
            <w:tcW w:w="2841" w:type="dxa"/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4.2</w:t>
            </w:r>
          </w:p>
        </w:tc>
      </w:tr>
      <w:tr w:rsidR="00DA2F26" w:rsidRPr="00950AA6" w:rsidTr="00724788">
        <w:tc>
          <w:tcPr>
            <w:tcW w:w="2840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21-50</w:t>
            </w:r>
          </w:p>
        </w:tc>
        <w:tc>
          <w:tcPr>
            <w:tcW w:w="2841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20</w:t>
            </w:r>
          </w:p>
        </w:tc>
        <w:tc>
          <w:tcPr>
            <w:tcW w:w="2841" w:type="dxa"/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20.8</w:t>
            </w:r>
          </w:p>
        </w:tc>
      </w:tr>
      <w:tr w:rsidR="00DA2F26" w:rsidRPr="00950AA6" w:rsidTr="00724788">
        <w:tc>
          <w:tcPr>
            <w:tcW w:w="2840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51-100</w:t>
            </w:r>
          </w:p>
        </w:tc>
        <w:tc>
          <w:tcPr>
            <w:tcW w:w="2841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30</w:t>
            </w:r>
          </w:p>
        </w:tc>
        <w:tc>
          <w:tcPr>
            <w:tcW w:w="2841" w:type="dxa"/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31.3</w:t>
            </w:r>
          </w:p>
        </w:tc>
      </w:tr>
      <w:tr w:rsidR="00DA2F26" w:rsidRPr="00950AA6" w:rsidTr="00724788">
        <w:tc>
          <w:tcPr>
            <w:tcW w:w="2840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101-200</w:t>
            </w:r>
          </w:p>
        </w:tc>
        <w:tc>
          <w:tcPr>
            <w:tcW w:w="2841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17</w:t>
            </w:r>
          </w:p>
        </w:tc>
        <w:tc>
          <w:tcPr>
            <w:tcW w:w="2841" w:type="dxa"/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17.7</w:t>
            </w:r>
          </w:p>
        </w:tc>
      </w:tr>
      <w:tr w:rsidR="00DA2F26" w:rsidRPr="00950AA6" w:rsidTr="00724788">
        <w:tc>
          <w:tcPr>
            <w:tcW w:w="2840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201-500</w:t>
            </w:r>
          </w:p>
        </w:tc>
        <w:tc>
          <w:tcPr>
            <w:tcW w:w="2841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18</w:t>
            </w:r>
          </w:p>
        </w:tc>
        <w:tc>
          <w:tcPr>
            <w:tcW w:w="2841" w:type="dxa"/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18.8</w:t>
            </w:r>
          </w:p>
        </w:tc>
      </w:tr>
      <w:tr w:rsidR="00DA2F26" w:rsidRPr="00950AA6" w:rsidTr="00724788">
        <w:tc>
          <w:tcPr>
            <w:tcW w:w="2840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kern w:val="0"/>
                <w:szCs w:val="21"/>
              </w:rPr>
              <w:t>501-1000</w:t>
            </w:r>
          </w:p>
        </w:tc>
        <w:tc>
          <w:tcPr>
            <w:tcW w:w="2841" w:type="dxa"/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6</w:t>
            </w:r>
          </w:p>
        </w:tc>
        <w:tc>
          <w:tcPr>
            <w:tcW w:w="2841" w:type="dxa"/>
          </w:tcPr>
          <w:p w:rsidR="00DA2F26" w:rsidRPr="00950AA6" w:rsidRDefault="00DA2F26" w:rsidP="00BF1D61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6.2</w:t>
            </w:r>
          </w:p>
        </w:tc>
      </w:tr>
      <w:tr w:rsidR="00DA2F26" w:rsidRPr="00950AA6" w:rsidTr="00724788">
        <w:tc>
          <w:tcPr>
            <w:tcW w:w="2840" w:type="dxa"/>
            <w:tcBorders>
              <w:bottom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kern w:val="0"/>
                <w:szCs w:val="21"/>
              </w:rPr>
            </w:pPr>
            <w:r w:rsidRPr="00950AA6">
              <w:rPr>
                <w:kern w:val="0"/>
                <w:szCs w:val="21"/>
              </w:rPr>
              <w:t>Total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kern w:val="0"/>
                <w:szCs w:val="21"/>
              </w:rPr>
            </w:pPr>
            <w:r w:rsidRPr="00950AA6">
              <w:rPr>
                <w:kern w:val="0"/>
                <w:szCs w:val="21"/>
              </w:rPr>
              <w:t>96</w:t>
            </w:r>
          </w:p>
        </w:tc>
        <w:tc>
          <w:tcPr>
            <w:tcW w:w="2841" w:type="dxa"/>
            <w:tcBorders>
              <w:bottom w:val="single" w:sz="4" w:space="0" w:color="000000"/>
            </w:tcBorders>
          </w:tcPr>
          <w:p w:rsidR="00DA2F26" w:rsidRPr="00950AA6" w:rsidRDefault="00DA2F26" w:rsidP="000204B2">
            <w:pPr>
              <w:jc w:val="center"/>
              <w:rPr>
                <w:szCs w:val="21"/>
              </w:rPr>
            </w:pPr>
            <w:r w:rsidRPr="00950AA6">
              <w:rPr>
                <w:szCs w:val="21"/>
              </w:rPr>
              <w:t>100</w:t>
            </w:r>
          </w:p>
        </w:tc>
      </w:tr>
    </w:tbl>
    <w:p w:rsidR="00DA2F26" w:rsidRDefault="00DA2F26"/>
    <w:p w:rsidR="00DA2F26" w:rsidRDefault="00DA2F26"/>
    <w:sectPr w:rsidR="00DA2F26" w:rsidSect="00B2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F26" w:rsidRDefault="00DA2F26" w:rsidP="00CC79CC">
      <w:r>
        <w:separator/>
      </w:r>
    </w:p>
  </w:endnote>
  <w:endnote w:type="continuationSeparator" w:id="0">
    <w:p w:rsidR="00DA2F26" w:rsidRDefault="00DA2F26" w:rsidP="00CC79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F26" w:rsidRDefault="00DA2F26" w:rsidP="00CC79CC">
      <w:r>
        <w:separator/>
      </w:r>
    </w:p>
  </w:footnote>
  <w:footnote w:type="continuationSeparator" w:id="0">
    <w:p w:rsidR="00DA2F26" w:rsidRDefault="00DA2F26" w:rsidP="00CC79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36D4"/>
    <w:rsid w:val="000204B2"/>
    <w:rsid w:val="00021061"/>
    <w:rsid w:val="000235D2"/>
    <w:rsid w:val="00025A7B"/>
    <w:rsid w:val="00045546"/>
    <w:rsid w:val="00082554"/>
    <w:rsid w:val="00097E07"/>
    <w:rsid w:val="000D16F3"/>
    <w:rsid w:val="000D55BF"/>
    <w:rsid w:val="000E632E"/>
    <w:rsid w:val="0010005D"/>
    <w:rsid w:val="0010014B"/>
    <w:rsid w:val="00100F6D"/>
    <w:rsid w:val="00106519"/>
    <w:rsid w:val="00107242"/>
    <w:rsid w:val="00107823"/>
    <w:rsid w:val="0011667B"/>
    <w:rsid w:val="0015618B"/>
    <w:rsid w:val="00160012"/>
    <w:rsid w:val="001613B6"/>
    <w:rsid w:val="0017078E"/>
    <w:rsid w:val="00177BCF"/>
    <w:rsid w:val="00183941"/>
    <w:rsid w:val="0018542E"/>
    <w:rsid w:val="001C1191"/>
    <w:rsid w:val="001F3D74"/>
    <w:rsid w:val="001F5531"/>
    <w:rsid w:val="00202C9A"/>
    <w:rsid w:val="0021063E"/>
    <w:rsid w:val="00230195"/>
    <w:rsid w:val="00243FFC"/>
    <w:rsid w:val="0024462D"/>
    <w:rsid w:val="002A4BF2"/>
    <w:rsid w:val="002C1976"/>
    <w:rsid w:val="002C7996"/>
    <w:rsid w:val="002D241C"/>
    <w:rsid w:val="002D477F"/>
    <w:rsid w:val="002E6618"/>
    <w:rsid w:val="002E6A95"/>
    <w:rsid w:val="002E77E1"/>
    <w:rsid w:val="002E7AA7"/>
    <w:rsid w:val="002F17AF"/>
    <w:rsid w:val="00313792"/>
    <w:rsid w:val="003151FD"/>
    <w:rsid w:val="00321B78"/>
    <w:rsid w:val="00374DAF"/>
    <w:rsid w:val="00396D45"/>
    <w:rsid w:val="00397B0F"/>
    <w:rsid w:val="00397E81"/>
    <w:rsid w:val="003A03FD"/>
    <w:rsid w:val="003A1128"/>
    <w:rsid w:val="003A2AE0"/>
    <w:rsid w:val="003A7086"/>
    <w:rsid w:val="003C2435"/>
    <w:rsid w:val="003C544E"/>
    <w:rsid w:val="003E57D4"/>
    <w:rsid w:val="003F2779"/>
    <w:rsid w:val="003F4F25"/>
    <w:rsid w:val="003F5ED5"/>
    <w:rsid w:val="00404FED"/>
    <w:rsid w:val="00432840"/>
    <w:rsid w:val="00441FD9"/>
    <w:rsid w:val="00445821"/>
    <w:rsid w:val="00453D07"/>
    <w:rsid w:val="00471E85"/>
    <w:rsid w:val="0049211C"/>
    <w:rsid w:val="004B5D42"/>
    <w:rsid w:val="004C34BD"/>
    <w:rsid w:val="004D6795"/>
    <w:rsid w:val="004E218A"/>
    <w:rsid w:val="004F1C16"/>
    <w:rsid w:val="004F3260"/>
    <w:rsid w:val="004F6ECB"/>
    <w:rsid w:val="00511A8F"/>
    <w:rsid w:val="00515891"/>
    <w:rsid w:val="005226AB"/>
    <w:rsid w:val="00523131"/>
    <w:rsid w:val="00531022"/>
    <w:rsid w:val="0053597F"/>
    <w:rsid w:val="00543C68"/>
    <w:rsid w:val="00545247"/>
    <w:rsid w:val="00562D40"/>
    <w:rsid w:val="00575CA0"/>
    <w:rsid w:val="0058040D"/>
    <w:rsid w:val="005843AD"/>
    <w:rsid w:val="00584E7C"/>
    <w:rsid w:val="005A4645"/>
    <w:rsid w:val="005C1913"/>
    <w:rsid w:val="005D0748"/>
    <w:rsid w:val="005D330C"/>
    <w:rsid w:val="005F3A70"/>
    <w:rsid w:val="006029A5"/>
    <w:rsid w:val="00606815"/>
    <w:rsid w:val="006344BE"/>
    <w:rsid w:val="00643055"/>
    <w:rsid w:val="00644F10"/>
    <w:rsid w:val="00656D15"/>
    <w:rsid w:val="0066761A"/>
    <w:rsid w:val="00671462"/>
    <w:rsid w:val="00682E87"/>
    <w:rsid w:val="006867C7"/>
    <w:rsid w:val="006A78A4"/>
    <w:rsid w:val="006B029F"/>
    <w:rsid w:val="006B0888"/>
    <w:rsid w:val="006B0F22"/>
    <w:rsid w:val="006B7407"/>
    <w:rsid w:val="006C69E4"/>
    <w:rsid w:val="006D12BD"/>
    <w:rsid w:val="006D5556"/>
    <w:rsid w:val="006F1980"/>
    <w:rsid w:val="00707BCF"/>
    <w:rsid w:val="00724788"/>
    <w:rsid w:val="00736889"/>
    <w:rsid w:val="007513F2"/>
    <w:rsid w:val="007518E6"/>
    <w:rsid w:val="007533AC"/>
    <w:rsid w:val="00756B87"/>
    <w:rsid w:val="007643AC"/>
    <w:rsid w:val="007718BC"/>
    <w:rsid w:val="00771B32"/>
    <w:rsid w:val="00783B27"/>
    <w:rsid w:val="00786395"/>
    <w:rsid w:val="00786DD2"/>
    <w:rsid w:val="0079062B"/>
    <w:rsid w:val="007D2865"/>
    <w:rsid w:val="007F3445"/>
    <w:rsid w:val="008065AA"/>
    <w:rsid w:val="008153A9"/>
    <w:rsid w:val="0083581A"/>
    <w:rsid w:val="008406B3"/>
    <w:rsid w:val="00841995"/>
    <w:rsid w:val="008456E2"/>
    <w:rsid w:val="00851B27"/>
    <w:rsid w:val="00856842"/>
    <w:rsid w:val="00864BC3"/>
    <w:rsid w:val="00866E1F"/>
    <w:rsid w:val="00871378"/>
    <w:rsid w:val="00881CBA"/>
    <w:rsid w:val="00890DD1"/>
    <w:rsid w:val="008A075C"/>
    <w:rsid w:val="008B03AD"/>
    <w:rsid w:val="008B220A"/>
    <w:rsid w:val="008C50AE"/>
    <w:rsid w:val="008D036E"/>
    <w:rsid w:val="008D6029"/>
    <w:rsid w:val="008E575E"/>
    <w:rsid w:val="00914A69"/>
    <w:rsid w:val="0092207F"/>
    <w:rsid w:val="009240F7"/>
    <w:rsid w:val="00926AF8"/>
    <w:rsid w:val="009346B1"/>
    <w:rsid w:val="0093724A"/>
    <w:rsid w:val="00940EB3"/>
    <w:rsid w:val="00950AA6"/>
    <w:rsid w:val="009571F7"/>
    <w:rsid w:val="00957FD9"/>
    <w:rsid w:val="00972B0E"/>
    <w:rsid w:val="00973610"/>
    <w:rsid w:val="009814BB"/>
    <w:rsid w:val="00991D11"/>
    <w:rsid w:val="00996DAC"/>
    <w:rsid w:val="009A09C8"/>
    <w:rsid w:val="009A3369"/>
    <w:rsid w:val="009B4A90"/>
    <w:rsid w:val="009D28F3"/>
    <w:rsid w:val="009D7701"/>
    <w:rsid w:val="009E2F62"/>
    <w:rsid w:val="009F4264"/>
    <w:rsid w:val="00A015F7"/>
    <w:rsid w:val="00A13DF2"/>
    <w:rsid w:val="00A16096"/>
    <w:rsid w:val="00A2163E"/>
    <w:rsid w:val="00A2592A"/>
    <w:rsid w:val="00A455C7"/>
    <w:rsid w:val="00A7043D"/>
    <w:rsid w:val="00A70A4C"/>
    <w:rsid w:val="00A8044A"/>
    <w:rsid w:val="00A83DD7"/>
    <w:rsid w:val="00A8495E"/>
    <w:rsid w:val="00A95EA1"/>
    <w:rsid w:val="00A96283"/>
    <w:rsid w:val="00AB3CC5"/>
    <w:rsid w:val="00AB52FD"/>
    <w:rsid w:val="00AE4456"/>
    <w:rsid w:val="00AE68C7"/>
    <w:rsid w:val="00AF703C"/>
    <w:rsid w:val="00B055A6"/>
    <w:rsid w:val="00B20F8D"/>
    <w:rsid w:val="00B234C2"/>
    <w:rsid w:val="00B350CD"/>
    <w:rsid w:val="00B5681F"/>
    <w:rsid w:val="00B62D57"/>
    <w:rsid w:val="00B6565D"/>
    <w:rsid w:val="00B72FE5"/>
    <w:rsid w:val="00B74950"/>
    <w:rsid w:val="00B85168"/>
    <w:rsid w:val="00B86A7A"/>
    <w:rsid w:val="00B9206B"/>
    <w:rsid w:val="00BA4744"/>
    <w:rsid w:val="00BA6981"/>
    <w:rsid w:val="00BB50C2"/>
    <w:rsid w:val="00BB768B"/>
    <w:rsid w:val="00BE3190"/>
    <w:rsid w:val="00BF1D61"/>
    <w:rsid w:val="00BF6245"/>
    <w:rsid w:val="00C20EFB"/>
    <w:rsid w:val="00C24764"/>
    <w:rsid w:val="00C317E2"/>
    <w:rsid w:val="00C44085"/>
    <w:rsid w:val="00C53B68"/>
    <w:rsid w:val="00C57A4C"/>
    <w:rsid w:val="00C629D4"/>
    <w:rsid w:val="00C63715"/>
    <w:rsid w:val="00C868FF"/>
    <w:rsid w:val="00CA307D"/>
    <w:rsid w:val="00CA4C41"/>
    <w:rsid w:val="00CB36D4"/>
    <w:rsid w:val="00CC6E3B"/>
    <w:rsid w:val="00CC79CC"/>
    <w:rsid w:val="00CD4543"/>
    <w:rsid w:val="00CE1EFF"/>
    <w:rsid w:val="00D1591A"/>
    <w:rsid w:val="00D22B4E"/>
    <w:rsid w:val="00D36631"/>
    <w:rsid w:val="00D37C9D"/>
    <w:rsid w:val="00D5004B"/>
    <w:rsid w:val="00D70485"/>
    <w:rsid w:val="00D73B46"/>
    <w:rsid w:val="00D8406C"/>
    <w:rsid w:val="00DA2F26"/>
    <w:rsid w:val="00DC3A13"/>
    <w:rsid w:val="00DC5B53"/>
    <w:rsid w:val="00DD1265"/>
    <w:rsid w:val="00DD56F9"/>
    <w:rsid w:val="00DD6EFF"/>
    <w:rsid w:val="00DE2C17"/>
    <w:rsid w:val="00DE4F03"/>
    <w:rsid w:val="00DE4F0F"/>
    <w:rsid w:val="00DF2253"/>
    <w:rsid w:val="00E10588"/>
    <w:rsid w:val="00E15D21"/>
    <w:rsid w:val="00E16DB9"/>
    <w:rsid w:val="00E20768"/>
    <w:rsid w:val="00E63BC5"/>
    <w:rsid w:val="00E658BF"/>
    <w:rsid w:val="00EA261A"/>
    <w:rsid w:val="00EA5405"/>
    <w:rsid w:val="00EA62FD"/>
    <w:rsid w:val="00EB2C1E"/>
    <w:rsid w:val="00EB2F91"/>
    <w:rsid w:val="00EB35D0"/>
    <w:rsid w:val="00EC2B55"/>
    <w:rsid w:val="00EC4CFE"/>
    <w:rsid w:val="00EF3173"/>
    <w:rsid w:val="00F04EB9"/>
    <w:rsid w:val="00F07FA0"/>
    <w:rsid w:val="00F12586"/>
    <w:rsid w:val="00F12D33"/>
    <w:rsid w:val="00F34851"/>
    <w:rsid w:val="00F41A10"/>
    <w:rsid w:val="00F55F40"/>
    <w:rsid w:val="00F921B2"/>
    <w:rsid w:val="00F97223"/>
    <w:rsid w:val="00FA1091"/>
    <w:rsid w:val="00FA13C8"/>
    <w:rsid w:val="00FD25E9"/>
    <w:rsid w:val="00FE32CC"/>
    <w:rsid w:val="00FF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0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B36D4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CC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C79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C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C79CC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881C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CBA"/>
    <w:rPr>
      <w:rFonts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107242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10724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07242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07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10724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09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31</Words>
  <Characters>178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suchunxiang</cp:lastModifiedBy>
  <cp:revision>13</cp:revision>
  <dcterms:created xsi:type="dcterms:W3CDTF">2012-11-11T16:23:00Z</dcterms:created>
  <dcterms:modified xsi:type="dcterms:W3CDTF">2014-09-13T15:51:00Z</dcterms:modified>
</cp:coreProperties>
</file>